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Python实验报告10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实验名称：unit7 exercise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实验题目1：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Ex1 程序练习题7.1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keyword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s=keyword.kwlist   #建立保留字列表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 = input("请输入要打开的文件: 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 = open(n,"r",errors='ignore').readlines()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ls=[]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f: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i=i.split()#提取其中的单词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ls.append(i)#把i增加到一个列表中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fo=open(n,"r")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i in range(len(ls)):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f[i].isspace():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fo.write(" "+"\n")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j in range(len(ls[i])):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x=ls[i][j]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x not in s: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x=x.upper()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x=x.lower()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x==ls[i][len(ls[i])-1]:  #判定是否遍历至每行的末尾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fo.write(r"\n")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fo.write(r" 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实验题目2：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Ex2 程序练习题7.2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im=Image.open("picture.jpg")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im.thumbnail((128,128))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im.save("pictureTN","JPEG")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实验题目3：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Ex3 思考与练习7.8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 = Image.open("picture.jpg")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r,g,b = im.split()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newr = r.point(lambda i:i*0)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om = Image.merge(im.mode,(newr,g,b))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om.save("picture.jpg")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实验题目4：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Ex4 自己轮廓获取。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ImageFilter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 = Image.open("qiqi.png")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om = im.filter(ImageFilter.CONTOUR)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om.save("qiqiContour.png")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实验题目5：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Ex5 选取一张图片，自行设计对图片进行一些类似PS的操作，保留图片前后的文件进行对照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PIL import ImageEnhance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im=Image.open("picture.jpg")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om=ImageEnhance.Contrast(im)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om.enhance(20).save("pictureEnContrast.jpg")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小结：真的很丧气，做的时候做不出来，做出来也运行不了，用室友的电脑就可以做，不知道出了什么毛病，先就这样吧，老师教了再改</w:t>
      </w:r>
      <w:bookmarkStart w:id="0" w:name="_GoBack"/>
      <w:bookmarkEnd w:id="0"/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B1F71"/>
    <w:rsid w:val="12EB1F71"/>
    <w:rsid w:val="19C62B9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2018-05-13T14:53:00Z</dcterms:created>
  <dc:creator>happy    genius</dc:creator>
  <cp:lastModifiedBy>happy    genius</cp:lastModifiedBy>
  <dcterms:modified xsi:type="dcterms:W3CDTF">2018-05-13T16:31:09Z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