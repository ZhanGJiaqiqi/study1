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作业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学号：117060400212 姓名：张佳奇 班级：应用统计学2班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指导老师:林卫中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实验题目1：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算法实现：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numpy as np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np.linalg.inv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a=np.array([[1,0.5,5],[2.3,2,3],[4,1,1.7]])</w:t>
      </w:r>
      <w:bookmarkStart w:id="0" w:name="_GoBack"/>
      <w:bookmarkEnd w:id="0"/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a1=np.linalg.inv(a)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b=np.array([[1],[2],[3]])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e=np.matmul(a1,b)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print(e)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实验结果：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实验题目2：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算法实现：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from PIL import Image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numpy as np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vec_el = np.pi/2.2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vec_az = np.pi/4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depth = 10.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 = Image.open("123.png").convert("L")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 = np.asarray(im).astype("float")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grad = np.gradient(a)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grad_x,grad_y = grad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grad_x=grad_x*depth/100.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grad_y=grad_y*depth/100.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dx = np.cos(vec_el)*np.cos(vec_az)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dy = np.cos(vec_el)*np.sin(vec_az)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dz = np.sin(vec_el)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 = np.sqrt(grad_x**2+grad_y**2+1.)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uni_x = grad_x/A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uni_y = grad_y/A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uni_z = 1./A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a2 = 255*(dx*uni_x + dy*uni_y + dz*uni_z)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a2 = a2.clip(0,255)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im2 = Image.fromarray(a2.astype("uint8"))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im2.save("123HandDraw.png")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实验结果：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结：这节课的题不多，第一道题比较简单，但是，第2道题很难，比较吃力。回来做作业的时候还是遇到了些问题，在做第二题时，怎么都运行不出来，用室友的电脑就可以做出来，是自己电脑的毛病。下次要及时发现。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AE1AA0"/>
    <w:rsid w:val="6D535020"/>
    <w:rsid w:val="70AE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2018-05-26T14:24:00Z</dcterms:created>
  <dc:creator>happy    genius</dc:creator>
  <cp:lastModifiedBy>happy    genius</cp:lastModifiedBy>
  <dcterms:modified xsi:type="dcterms:W3CDTF">2018-05-26T15:42:46Z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