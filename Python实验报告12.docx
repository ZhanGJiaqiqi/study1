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Python实验报告12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学号：117060400212 姓名：张佳奇 班级：应用统计学2班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指导老师:林卫中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实验名称：</w:t>
      </w:r>
      <w:r>
        <w:rPr>
          <w:rFonts w:hint="eastAsia"/>
          <w:sz w:val="28"/>
          <w:szCs w:val="28"/>
          <w:lang w:val="en-US" w:eastAsia="zh-CN"/>
        </w:rPr>
        <w:t>unit10 exercise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实验题目1：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中国大学排名爬虫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import requests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from bs4 import BeautifulSoup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allUniv = []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getHTMLText(url):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try: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 = requests.get(url, timeout=30)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r.raise_for_status()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r.encoding = 'utf-8'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r.text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except: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""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fillUnivList(soup):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data = soup.find_all('tr')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for tr in data: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ltd = tr.find_all('td')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if len(ltd)==0: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continue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singleUniv = []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for td in ltd: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singleUniv.append(td.string)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allUniv.append(singleUniv)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printUnivList(num):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print("{:^4}{:^10}{:^5}{:^8}{:^10}".format("排名","学校名称","省市","总分","培养规模"))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for i in range(num):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u=allUniv[i]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print("{:^4}{:^10}{:^5}{:^8}{:^10}".format(u[0],u[1],u[2],u[3],u[6]))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main():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url = 'http://www.zuihaodaxue.cn/zuihaodaxuepaiming2016.html'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html = getHTMLText(url)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soup = BeautifulSoup(html, "html.parser")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fillUnivList(soup)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printUnivList(10)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main()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实验结果：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实验题目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按照省份输出中国大学排名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算法实现：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import requests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from bs4 import BeautifulSoup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allUniv = []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getHTMLText(url):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try: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 = requests.get(url, timeout=30)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r.raise_for_status()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r.encoding = 'utf-8'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r.text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except: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""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fillUnivList(soup):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data = soup.find_all('tr')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for tr in data: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ltd = tr.find_all('td')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if len(ltd)==0: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continue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singleUniv = []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for td in ltd: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singleUniv.append(td.string)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allUniv.append(singleUniv)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printUnivList(province):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print("{:^4}{:^10}{:^5}{:^8}{:^10}".format("排名","学校名称","省市","总分","培养规模"))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for u in allUniv: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if province in u[2]: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#if float(u[3])&gt;50: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    print("{:^4}{:^10}{:^5}{:^8}{:^10}".format(u[0],u[1],u[2],u[3],u[6]))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main(province):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url = 'http://www.zuihaodaxue.cn/zuihaodaxuepaiming2018.html'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html = getHTMLText(url)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soup = BeautifulSoup(html, "html.parser")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fillUnivList(soup)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printUnivList(province)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main('山东')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实验结果：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实验题目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美国大学排名爬虫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算法实现：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import requests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import re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from bs4 import BeautifulSoup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allUniv=[]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getHTMLText(url):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send_headers =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"User-Agent": "Mozilla/5.0 (Windows NT 10.0; Win64; x64) AppleWebKit/537.36 (KHTML, like Gecko) Chrome/61.0.3163.100 Safari/537.36",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"Connection": "keep-alive",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"Accept": "text/html,application/xhtml+xml,application/xml;q=0.9,image/webp,image/apng,*/*;q=0.8",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"Accept-Language": "zh-CN,zh;q=0.8"}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try: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 = requests.get(url, headers=send_headers)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r.raise_for_status()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print(r.status_code)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r.encoding = 'utf-8'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r.text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except: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""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fillUnivList(soup):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data = soup.find_all('div',{'class':re.compile('shadow-dark')})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for div in data: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singleUniv = []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#排名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div1 = div.find('div',{'style':'margin-left: 2.5rem;'})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rank = div1.get_text().strip()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#学校名称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singleUniv.append(rank.split(' ')[0])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div2 = div.find('h3')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#City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singleUniv.append(div2.get_text().strip())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address = div.find('div',{'class':re.compile('block-normal')})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singleUniv.append(address.string)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lstrong = div.find_all('strong')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singleUniv.append(lstrong[0].string)#学费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singleUniv.append(lstrong[1].string)#培养规模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allUniv.append(singleUniv)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printUnivList():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print("{:&lt;6}{:&lt;20}{:&lt;10}{:&lt;10}{:&lt;10}".format("排名","学校名称","City","学费","培养规模"))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for u in allUniv: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print("{:&lt;6}{:&lt;20}{:&lt;10}{:&lt;10}{:&lt;10}".format(u[0],u[1],u[2],u[3],u[4]))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main():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url = 'https://www.usnews.com/best-colleges/rankings/national-universities'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html = getHTMLText(url)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soup = BeautifulSoup(html,'html.parser')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fillUnivList(soup)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printUnivList()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main()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实验结果：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实验题目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4：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分析百度图片搜索返回结果的HTML代码，编写爬虫抓取图片并下载形成专题图片库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import requests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import re#引用正则表达式的库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getHTMLText(url,coding='gbk'):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try: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 = requests.get(url,timeout=30)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print(r)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r.raise_for_status()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r.encoding = coding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r.text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except: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""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downloadImageFile(imgUrl, destUrl, fname=''):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local_filename = imgUrl.split('/')[-1]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print('Download Image File={}'.format(local_filename))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try: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 = requests.get(imgUrl, stream=True)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r.raise_for_status()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if len(fname) == 0: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fname = local_filename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print('fname={}'.format(fname))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with open(destUrl + "/" + fname, 'wb') as f: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for chunk in r.iter_content(chunk_size=1024):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    if chunk: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        f.write(chunk)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        f.flush()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f.close()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r.status_code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except: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return r.status_code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getImg(html):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imgre = re.compile('"objURL":"(.*?)"')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imglist = re.findall(imgre,html)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return imglist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def download(urls,path):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index = 1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for url in urls: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print("Download Image from page:{}".format(url))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status = downloadImageFile(url,path,str(index)+".jpg")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try: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if str(status)[0] == '4':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    print("未下载成功{}".format(url))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    continue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except Exception as e: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print("未下载成功{}".format(url))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index += 1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page = 'http://image.baidu.com/search/index?tn=baiduimage&amp;word=莫朗'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html= getHTMLText(page,'utf-8')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download(getImg(html),'d:\\class\\image1')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实验结果：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小结：这周的代码真的真的很长，就是那种望而生畏的感觉。有了思路之后按照老师教的做起来就会好一些，千万千万要预习，要不然肯定跟不上。还有，老师在讲的时候就不要做了，要认真听。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D1981"/>
    <w:rsid w:val="0E1D198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2018-06-10T16:02:00Z</dcterms:created>
  <dc:creator>happy    genius</dc:creator>
  <cp:lastModifiedBy>happy    genius</cp:lastModifiedBy>
  <dcterms:modified xsi:type="dcterms:W3CDTF">2018-06-10T16:21:29Z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